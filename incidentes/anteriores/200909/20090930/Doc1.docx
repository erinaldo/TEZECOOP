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25" w:rsidRDefault="00742C25">
      <w:r>
        <w:t>Hola Eulises, fijate estas dos cajas que dan una diferencia extraña.</w:t>
      </w:r>
    </w:p>
    <w:p w:rsidR="00742C25" w:rsidRDefault="00742C25">
      <w:r w:rsidRPr="00E8361E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3.6pt;height:324.6pt;visibility:visible">
            <v:imagedata r:id="rId4" o:title=""/>
          </v:shape>
        </w:pict>
      </w:r>
    </w:p>
    <w:p w:rsidR="00742C25" w:rsidRDefault="00742C25"/>
    <w:p w:rsidR="00742C25" w:rsidRDefault="00742C25">
      <w:r w:rsidRPr="00E8361E">
        <w:rPr>
          <w:noProof/>
          <w:lang w:val="en-US"/>
        </w:rPr>
        <w:pict>
          <v:shape id="Imagen 4" o:spid="_x0000_i1026" type="#_x0000_t75" style="width:418.2pt;height:320.4pt;visibility:visible">
            <v:imagedata r:id="rId5" o:title=""/>
          </v:shape>
        </w:pict>
      </w:r>
    </w:p>
    <w:p w:rsidR="00742C25" w:rsidRDefault="00742C25">
      <w:r>
        <w:t>En la caja de maria empezamos a tener problemas des de caja 2021</w:t>
      </w:r>
    </w:p>
    <w:p w:rsidR="00742C25" w:rsidRDefault="00742C25">
      <w:r w:rsidRPr="00E8361E">
        <w:rPr>
          <w:noProof/>
          <w:lang w:val="en-US"/>
        </w:rPr>
        <w:pict>
          <v:shape id="Imagen 7" o:spid="_x0000_i1027" type="#_x0000_t75" style="width:510pt;height:378.6pt;visibility:visible">
            <v:imagedata r:id="rId6" o:title=""/>
          </v:shape>
        </w:pict>
      </w:r>
    </w:p>
    <w:sectPr w:rsidR="00742C25" w:rsidSect="00681D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1DE9"/>
    <w:rsid w:val="0023447E"/>
    <w:rsid w:val="004257D1"/>
    <w:rsid w:val="00681DE9"/>
    <w:rsid w:val="00742C25"/>
    <w:rsid w:val="00927DEA"/>
    <w:rsid w:val="0095200C"/>
    <w:rsid w:val="009E0CDE"/>
    <w:rsid w:val="00CA3738"/>
    <w:rsid w:val="00E8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DE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81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1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2</Pages>
  <Words>21</Words>
  <Characters>120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Euli</cp:lastModifiedBy>
  <cp:revision>3</cp:revision>
  <dcterms:created xsi:type="dcterms:W3CDTF">2009-09-30T12:30:00Z</dcterms:created>
  <dcterms:modified xsi:type="dcterms:W3CDTF">2009-10-01T03:02:00Z</dcterms:modified>
</cp:coreProperties>
</file>